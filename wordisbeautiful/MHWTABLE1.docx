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D06C3" w14:textId="23CF3BED" w:rsidR="00AE0DFD" w:rsidRDefault="005B1AB1" w:rsidP="006563A6">
      <w:pPr>
        <w:rPr>
          <w:rFonts w:ascii="Courier New" w:hAnsi="Courier New" w:cs="Courier New"/>
          <w:sz w:val="24"/>
          <w:szCs w:val="24"/>
        </w:rPr>
      </w:pPr>
      <w:r>
        <w:rPr>
          <w:rFonts w:ascii="Courier New" w:hAnsi="Courier New" w:cs="Courier New"/>
        </w:rPr>
        <w:tab/>
      </w:r>
      <w:r>
        <w:rPr>
          <w:rFonts w:ascii="Courier New" w:hAnsi="Courier New" w:cs="Courier New"/>
        </w:rPr>
        <w:tab/>
      </w:r>
    </w:p>
    <w:p w14:paraId="21D952D5" w14:textId="77777777" w:rsidR="001F5468" w:rsidRDefault="001F5468" w:rsidP="00A421D9">
      <w:pPr>
        <w:pStyle w:val="Manuscriptparagraph"/>
        <w:ind w:firstLine="720"/>
      </w:pPr>
    </w:p>
    <w:tbl>
      <w:tblPr>
        <w:tblW w:w="6060"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6563A6">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7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5E284775"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w:t>
            </w:r>
            <w:proofErr w:type="spellStart"/>
            <w:r w:rsidR="006563A6" w:rsidRPr="006563A6">
              <w:rPr>
                <w:rFonts w:ascii="Courier New" w:hAnsi="Courier New" w:cs="Courier New"/>
                <w:color w:val="000000"/>
                <w:sz w:val="16"/>
                <w:szCs w:val="16"/>
              </w:rPr>
              <w:t>Trial</w:t>
            </w:r>
            <w:r w:rsidRPr="006563A6">
              <w:rPr>
                <w:rFonts w:ascii="Courier New" w:hAnsi="Courier New" w:cs="Courier New"/>
                <w:color w:val="000000"/>
                <w:sz w:val="16"/>
                <w:szCs w:val="16"/>
              </w:rPr>
              <w:t>Heat</w:t>
            </w:r>
            <w:proofErr w:type="spellEnd"/>
            <w:r w:rsidRPr="00AE0DFD">
              <w:rPr>
                <w:rFonts w:ascii="Courier New" w:hAnsi="Courier New" w:cs="Courier New"/>
                <w:color w:val="000000"/>
                <w:sz w:val="24"/>
                <w:szCs w:val="24"/>
              </w:rPr>
              <w:t>)</w:t>
            </w:r>
          </w:p>
        </w:tc>
        <w:tc>
          <w:tcPr>
            <w:tcW w:w="1748"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6122B90E"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w:t>
            </w:r>
            <w:r w:rsidRPr="006563A6">
              <w:rPr>
                <w:rFonts w:ascii="Courier New" w:hAnsi="Courier New" w:cs="Courier New"/>
                <w:color w:val="000000"/>
                <w:sz w:val="16"/>
                <w:szCs w:val="16"/>
              </w:rPr>
              <w:t>Bump</w:t>
            </w:r>
            <w:r w:rsidRPr="00AE0DFD">
              <w:rPr>
                <w:rFonts w:ascii="Courier New" w:hAnsi="Courier New" w:cs="Courier New"/>
                <w:color w:val="000000"/>
                <w:sz w:val="24"/>
                <w:szCs w:val="24"/>
              </w:rPr>
              <w:t>)</w:t>
            </w:r>
          </w:p>
        </w:tc>
        <w:tc>
          <w:tcPr>
            <w:tcW w:w="1748"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t>
            </w:r>
            <w:proofErr w:type="spellStart"/>
            <w:r w:rsidRPr="00AE0DFD">
              <w:rPr>
                <w:rFonts w:ascii="Courier New" w:hAnsi="Courier New" w:cs="Courier New"/>
                <w:color w:val="000000"/>
                <w:sz w:val="24"/>
                <w:szCs w:val="24"/>
              </w:rPr>
              <w:t>Wlezien</w:t>
            </w:r>
            <w:proofErr w:type="spellEnd"/>
          </w:p>
        </w:tc>
        <w:tc>
          <w:tcPr>
            <w:tcW w:w="1748"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bookmarkStart w:id="0" w:name="_GoBack"/>
            <w:bookmarkEnd w:id="0"/>
            <w:proofErr w:type="spellStart"/>
            <w:r w:rsidRPr="00AE0DFD">
              <w:rPr>
                <w:rFonts w:ascii="Courier New" w:hAnsi="Courier New" w:cs="Courier New"/>
                <w:color w:val="000000"/>
                <w:sz w:val="24"/>
                <w:szCs w:val="24"/>
              </w:rPr>
              <w:t>Hibbs</w:t>
            </w:r>
            <w:proofErr w:type="spellEnd"/>
          </w:p>
        </w:tc>
        <w:tc>
          <w:tcPr>
            <w:tcW w:w="1748"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Klarner</w:t>
            </w:r>
            <w:proofErr w:type="spellEnd"/>
          </w:p>
        </w:tc>
        <w:tc>
          <w:tcPr>
            <w:tcW w:w="1748" w:type="dxa"/>
            <w:tcBorders>
              <w:top w:val="nil"/>
              <w:left w:val="nil"/>
              <w:bottom w:val="nil"/>
              <w:right w:val="nil"/>
            </w:tcBorders>
            <w:shd w:val="clear" w:color="auto" w:fill="auto"/>
            <w:noWrap/>
            <w:vAlign w:val="bottom"/>
            <w:hideMark/>
          </w:tcPr>
          <w:p w14:paraId="11B5C33D" w14:textId="77777777" w:rsidR="001D370D" w:rsidRPr="00AE0DFD" w:rsidRDefault="001D370D" w:rsidP="001D370D">
            <w:pPr>
              <w:rPr>
                <w:rFonts w:ascii="Courier New" w:hAnsi="Courier New" w:cs="Courier New"/>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AE0DFD" w:rsidRDefault="001D370D" w:rsidP="001D370D">
            <w:pPr>
              <w:rPr>
                <w:rFonts w:ascii="Courier New" w:hAnsi="Courier New" w:cs="Courier New"/>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AE0DFD" w:rsidRDefault="001D370D" w:rsidP="001D370D">
            <w:pPr>
              <w:rPr>
                <w:rFonts w:ascii="Courier New" w:hAnsi="Courier New" w:cs="Courier New"/>
                <w:color w:val="000000"/>
                <w:sz w:val="24"/>
                <w:szCs w:val="24"/>
              </w:rPr>
            </w:pPr>
          </w:p>
        </w:tc>
      </w:tr>
      <w:tr w:rsidR="001D370D" w:rsidRPr="00AE0DF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881C211" w14:textId="21D083E2" w:rsidR="00CE2280" w:rsidRPr="00CE2280" w:rsidRDefault="00A421D9" w:rsidP="006563A6">
      <w:pPr>
        <w:pStyle w:val="Manuscriptparagraph"/>
      </w:pPr>
      <w:r>
        <w:tab/>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85A47" w:rsidRDefault="00A85A47">
      <w:r>
        <w:separator/>
      </w:r>
    </w:p>
  </w:endnote>
  <w:endnote w:type="continuationSeparator" w:id="0">
    <w:p w14:paraId="6D3EB4C3" w14:textId="77777777" w:rsidR="00A85A47" w:rsidRDefault="00A8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85A47" w:rsidRDefault="00A85A47"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85A47" w:rsidRDefault="00A85A47"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85A47" w:rsidRDefault="00A85A47"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85A47" w:rsidRDefault="00A85A47">
      <w:r>
        <w:separator/>
      </w:r>
    </w:p>
  </w:footnote>
  <w:footnote w:type="continuationSeparator" w:id="0">
    <w:p w14:paraId="7034B303" w14:textId="77777777" w:rsidR="00A85A47" w:rsidRDefault="00A85A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85A47" w:rsidRDefault="00A85A47"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63A6">
      <w:rPr>
        <w:rStyle w:val="PageNumber"/>
        <w:noProof/>
      </w:rPr>
      <w:t>2</w:t>
    </w:r>
    <w:r>
      <w:rPr>
        <w:rStyle w:val="PageNumber"/>
      </w:rPr>
      <w:fldChar w:fldCharType="end"/>
    </w:r>
  </w:p>
  <w:p w14:paraId="176D1316" w14:textId="77777777" w:rsidR="00A85A47" w:rsidRPr="006C2BE9" w:rsidRDefault="00A85A47"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85A47" w:rsidRDefault="00A85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5040B"/>
    <w:rsid w:val="006550EF"/>
    <w:rsid w:val="006563A6"/>
    <w:rsid w:val="00671C89"/>
    <w:rsid w:val="006B781D"/>
    <w:rsid w:val="006C0D68"/>
    <w:rsid w:val="006C2BE9"/>
    <w:rsid w:val="0077361B"/>
    <w:rsid w:val="00796350"/>
    <w:rsid w:val="007B53D4"/>
    <w:rsid w:val="007E63DA"/>
    <w:rsid w:val="007F4012"/>
    <w:rsid w:val="008138FA"/>
    <w:rsid w:val="008341C7"/>
    <w:rsid w:val="00873664"/>
    <w:rsid w:val="008F149B"/>
    <w:rsid w:val="00902733"/>
    <w:rsid w:val="0094146A"/>
    <w:rsid w:val="00997E9B"/>
    <w:rsid w:val="009B6D73"/>
    <w:rsid w:val="00A1142D"/>
    <w:rsid w:val="00A21BF1"/>
    <w:rsid w:val="00A421D9"/>
    <w:rsid w:val="00A503A4"/>
    <w:rsid w:val="00A64719"/>
    <w:rsid w:val="00A85A47"/>
    <w:rsid w:val="00AB4E67"/>
    <w:rsid w:val="00AD7EF5"/>
    <w:rsid w:val="00AE0DFD"/>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4F5A"/>
    <w:rsid w:val="00CB5CA3"/>
    <w:rsid w:val="00CE2280"/>
    <w:rsid w:val="00CF5666"/>
    <w:rsid w:val="00D00CD8"/>
    <w:rsid w:val="00D2686E"/>
    <w:rsid w:val="00D37439"/>
    <w:rsid w:val="00D67FB3"/>
    <w:rsid w:val="00D93FAF"/>
    <w:rsid w:val="00DA652F"/>
    <w:rsid w:val="00DB39AA"/>
    <w:rsid w:val="00DC62B2"/>
    <w:rsid w:val="00DD6721"/>
    <w:rsid w:val="00DE6C2C"/>
    <w:rsid w:val="00E02445"/>
    <w:rsid w:val="00E16B4B"/>
    <w:rsid w:val="00E45533"/>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2</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1518A799-C66F-B64D-868E-ED76D165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2</Pages>
  <Words>119</Words>
  <Characters>679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2012-07-12T17:34:00Z</dcterms:created>
  <dcterms:modified xsi:type="dcterms:W3CDTF">2012-07-12T17:39:00Z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